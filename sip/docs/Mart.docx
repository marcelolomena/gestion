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9354822" w:displacedByCustomXml="next"/>
    <w:bookmarkStart w:id="1" w:name="_Toc329354601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87552D" w:rsidRDefault="001B5BD7">
          <w:pPr>
            <w:pStyle w:val="Sinespaciado"/>
            <w:rPr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0" wp14:anchorId="5DB04645" wp14:editId="4E84ABCB">
                <wp:simplePos x="0" y="0"/>
                <wp:positionH relativeFrom="margin">
                  <wp:posOffset>130517</wp:posOffset>
                </wp:positionH>
                <wp:positionV relativeFrom="margin">
                  <wp:posOffset>381104</wp:posOffset>
                </wp:positionV>
                <wp:extent cx="5528945" cy="3650615"/>
                <wp:effectExtent l="266700" t="285750" r="300355" b="292735"/>
                <wp:wrapSquare wrapText="bothSides"/>
                <wp:docPr id="2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8945" cy="365061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2BF65B5" wp14:editId="13ADBE3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7552D" w:rsidRPr="00C84D22" w:rsidRDefault="00D27359">
                                <w:pPr>
                                  <w:pStyle w:val="Informacindecontacto"/>
                                </w:pPr>
                                <w:sdt>
                                  <w:sdtPr>
                                    <w:rPr>
                                      <w:lang w:val="es-ES_tradnl"/>
                                    </w:rPr>
                                    <w:alias w:val="Nombre"/>
                                    <w:tag w:val=""/>
                                    <w:id w:val="-1509202873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5BD7">
                                      <w:rPr>
                                        <w:lang w:val="es-CL"/>
                                      </w:rPr>
                                      <w:t>Marcelo Lomeña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Nombre de la asignatura"/>
                                    <w:tag w:val=""/>
                                    <w:id w:val="-728219936"/>
                                    <w:placeholder>
                                      <w:docPart w:val="BD865FE6491C466CABD76A84EAB3B787"/>
                                    </w:placeholder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552D" w:rsidRPr="00C84D22">
                                      <w:t>[Nombre de la asignatura]</w:t>
                                    </w:r>
                                  </w:sdtContent>
                                </w:sdt>
                                <w:r w:rsidR="0087552D"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5A12FB7EDAE64D7186A891B2464951A5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7552D" w:rsidRPr="00C84D22">
                                      <w:t>[Fecha]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BF65B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:rsidR="0087552D" w:rsidRPr="00C84D22" w:rsidRDefault="00D27359">
                          <w:pPr>
                            <w:pStyle w:val="Informacindecontacto"/>
                          </w:pPr>
                          <w:sdt>
                            <w:sdtPr>
                              <w:rPr>
                                <w:lang w:val="es-ES_tradnl"/>
                              </w:rPr>
                              <w:alias w:val="Nombre"/>
                              <w:tag w:val=""/>
                              <w:id w:val="-1509202873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B5BD7">
                                <w:rPr>
                                  <w:lang w:val="es-CL"/>
                                </w:rPr>
                                <w:t>Marcelo Lomeña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Nombre de la asignatura"/>
                              <w:tag w:val=""/>
                              <w:id w:val="-728219936"/>
                              <w:placeholder>
                                <w:docPart w:val="BD865FE6491C466CABD76A84EAB3B787"/>
                              </w:placeholder>
                              <w:showingPlcHdr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552D" w:rsidRPr="00C84D22">
                                <w:t>[Nombre de la asignatura]</w:t>
                              </w:r>
                            </w:sdtContent>
                          </w:sdt>
                          <w:r w:rsidR="0087552D"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5A12FB7EDAE64D7186A891B2464951A5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7552D" w:rsidRPr="00C84D22">
                                <w:t>[Fecha]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87552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0B677903" wp14:editId="1B9A159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7470775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7552D" w:rsidRPr="00C84D22" w:rsidRDefault="001B5BD7">
                                    <w:pPr>
                                      <w:pStyle w:val="Puesto"/>
                                    </w:pPr>
                                    <w:r>
                                      <w:t>ART</w:t>
                                    </w:r>
                                  </w:p>
                                </w:sdtContent>
                              </w:sdt>
                              <w:p w:rsidR="0087552D" w:rsidRPr="00C84D22" w:rsidRDefault="00D27359">
                                <w:pPr>
                                  <w:pStyle w:val="Subttulo"/>
                                </w:pPr>
                                <w:sdt>
                                  <w:sdt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B5BD7">
                                      <w:t>Guia de administracion del servicio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677903" id="Cuadro de texto 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52D" w:rsidRPr="00C84D22" w:rsidRDefault="001B5BD7">
                              <w:pPr>
                                <w:pStyle w:val="Puesto"/>
                              </w:pPr>
                              <w:r>
                                <w:t>ART</w:t>
                              </w:r>
                            </w:p>
                          </w:sdtContent>
                        </w:sdt>
                        <w:p w:rsidR="0087552D" w:rsidRPr="00C84D22" w:rsidRDefault="00D27359">
                          <w:pPr>
                            <w:pStyle w:val="Subttulo"/>
                          </w:pPr>
                          <w:sdt>
                            <w:sdt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B5BD7">
                                <w:t>Guia de administracion del servicio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87552D" w:rsidRDefault="0087552D">
          <w:pPr>
            <w:spacing w:after="200"/>
          </w:pPr>
          <w:r>
            <w:br w:type="page"/>
          </w:r>
        </w:p>
      </w:sdtContent>
    </w:sdt>
    <w:bookmarkEnd w:id="1"/>
    <w:bookmarkEnd w:id="0"/>
    <w:p w:rsidR="007E2A09" w:rsidRDefault="001B5BD7" w:rsidP="001B5BD7">
      <w:pPr>
        <w:pStyle w:val="Ttulo1"/>
        <w:rPr>
          <w:rStyle w:val="Ttulo1Car"/>
        </w:rPr>
      </w:pPr>
      <w:r>
        <w:rPr>
          <w:rStyle w:val="Ttulo1Car"/>
        </w:rPr>
        <w:lastRenderedPageBreak/>
        <w:t>Pasos para reiniciar el servicio</w:t>
      </w:r>
    </w:p>
    <w:p w:rsidR="001B5BD7" w:rsidRDefault="001B5BD7" w:rsidP="001B5BD7">
      <w:r>
        <w:t>A continuación se describen los pasos para reiniciar el servicio art en el ambiente productivo.</w:t>
      </w:r>
    </w:p>
    <w:p w:rsidR="003204D8" w:rsidRDefault="003204D8" w:rsidP="001B5BD7"/>
    <w:p w:rsidR="001B5BD7" w:rsidRDefault="001B5BD7" w:rsidP="001B5BD7">
      <w:pPr>
        <w:pStyle w:val="Ttulo2"/>
      </w:pPr>
      <w:r>
        <w:t xml:space="preserve">Inicio de sesión remota </w:t>
      </w:r>
    </w:p>
    <w:p w:rsidR="00EA71FB" w:rsidRDefault="001B5BD7" w:rsidP="001B5BD7">
      <w:r>
        <w:t>Con Putty u otro terminal conectarse a la máquina de producción de ART</w:t>
      </w:r>
      <w:r w:rsidR="00EA71FB">
        <w:t xml:space="preserve"> (</w:t>
      </w:r>
      <w:r w:rsidR="00EA71FB" w:rsidRPr="00EA71FB">
        <w:t>152.139.49.217</w:t>
      </w:r>
      <w:r w:rsidR="00EA71FB">
        <w:t>)</w:t>
      </w:r>
      <w:r>
        <w:t xml:space="preserve">, el usuario es “art” y la clave es </w:t>
      </w:r>
      <w:r w:rsidR="00EA71FB">
        <w:t>“Banco2015.”</w:t>
      </w:r>
    </w:p>
    <w:p w:rsidR="001B5BD7" w:rsidRDefault="00EA71FB" w:rsidP="001B5BD7">
      <w:r>
        <w:rPr>
          <w:noProof/>
        </w:rPr>
        <w:drawing>
          <wp:inline distT="0" distB="0" distL="0" distR="0">
            <wp:extent cx="4429125" cy="42672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5BD7">
        <w:t xml:space="preserve"> </w:t>
      </w:r>
    </w:p>
    <w:p w:rsidR="00EA71FB" w:rsidRDefault="00EA71FB" w:rsidP="001B5BD7"/>
    <w:p w:rsidR="00EA71FB" w:rsidRDefault="00EA71FB" w:rsidP="001B5BD7"/>
    <w:p w:rsidR="00EA71FB" w:rsidRDefault="00EA71FB" w:rsidP="001B5BD7"/>
    <w:p w:rsidR="00EA71FB" w:rsidRDefault="00EA71FB" w:rsidP="001B5BD7"/>
    <w:p w:rsidR="00EA71FB" w:rsidRDefault="00EA71FB" w:rsidP="001B5BD7"/>
    <w:p w:rsidR="00EA71FB" w:rsidRDefault="00EA71FB" w:rsidP="001B5BD7"/>
    <w:p w:rsidR="00EA71FB" w:rsidRDefault="00EA71FB" w:rsidP="001B5BD7"/>
    <w:p w:rsidR="00EA71FB" w:rsidRDefault="00EA71FB" w:rsidP="001B5BD7"/>
    <w:p w:rsidR="00EA71FB" w:rsidRDefault="00EA71FB" w:rsidP="001B5BD7"/>
    <w:p w:rsidR="00EA71FB" w:rsidRDefault="00EA71FB" w:rsidP="00EA71FB">
      <w:pPr>
        <w:pStyle w:val="Ttulo2"/>
      </w:pPr>
      <w:r>
        <w:t>Cambiar a directorio del servicio</w:t>
      </w:r>
    </w:p>
    <w:p w:rsidR="00EA71FB" w:rsidRDefault="00EA71FB" w:rsidP="00EA71FB">
      <w:r>
        <w:t>Una vez dentro de la maquina cambiarse al directorio donde se encuentran las Shell que detienen e inician el servicio. El comando es: cd csp</w:t>
      </w:r>
    </w:p>
    <w:p w:rsidR="00EA71FB" w:rsidRDefault="00EA71FB" w:rsidP="00EA71FB"/>
    <w:p w:rsidR="00EA71FB" w:rsidRDefault="00EA71FB" w:rsidP="00EA71FB">
      <w:r>
        <w:rPr>
          <w:noProof/>
        </w:rPr>
        <w:drawing>
          <wp:inline distT="0" distB="0" distL="0" distR="0">
            <wp:extent cx="5548630" cy="3472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t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/>
    <w:p w:rsidR="00EA71FB" w:rsidRDefault="00EA71FB" w:rsidP="00EA71FB">
      <w:pPr>
        <w:pStyle w:val="Ttulo2"/>
      </w:pPr>
      <w:r>
        <w:lastRenderedPageBreak/>
        <w:t>Detener el servicio ART</w:t>
      </w:r>
    </w:p>
    <w:p w:rsidR="00EA71FB" w:rsidRDefault="00EA71FB" w:rsidP="00EA71FB">
      <w:r>
        <w:t>Una vez en el directorio csp ejecutar el comando:  ./stop, esto detendrá inmediatamente el servicio http de ART.</w:t>
      </w:r>
    </w:p>
    <w:p w:rsidR="00EA71FB" w:rsidRDefault="00EA71FB" w:rsidP="00EA71FB"/>
    <w:p w:rsidR="00EA71FB" w:rsidRDefault="00EA71FB" w:rsidP="00EA71FB">
      <w:r>
        <w:rPr>
          <w:noProof/>
        </w:rPr>
        <w:drawing>
          <wp:inline distT="0" distB="0" distL="0" distR="0">
            <wp:extent cx="5548630" cy="3495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t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1FB" w:rsidRDefault="00EA71FB" w:rsidP="00EA71FB"/>
    <w:p w:rsidR="00EA71FB" w:rsidRDefault="00EA71FB" w:rsidP="00EA71FB"/>
    <w:p w:rsidR="003204D8" w:rsidRDefault="003204D8" w:rsidP="00EA71FB"/>
    <w:p w:rsidR="003204D8" w:rsidRDefault="003204D8" w:rsidP="00EA71FB"/>
    <w:p w:rsidR="003204D8" w:rsidRDefault="003204D8" w:rsidP="00EA71FB"/>
    <w:p w:rsidR="003204D8" w:rsidRDefault="003204D8" w:rsidP="00EA71FB"/>
    <w:p w:rsidR="003204D8" w:rsidRDefault="003204D8" w:rsidP="00EA71FB"/>
    <w:p w:rsidR="003204D8" w:rsidRDefault="003204D8" w:rsidP="00EA71FB"/>
    <w:p w:rsidR="003204D8" w:rsidRDefault="003204D8" w:rsidP="00EA71FB"/>
    <w:p w:rsidR="003204D8" w:rsidRDefault="003204D8" w:rsidP="00EA71FB"/>
    <w:p w:rsidR="003204D8" w:rsidRDefault="003204D8" w:rsidP="00EA71FB"/>
    <w:p w:rsidR="003204D8" w:rsidRDefault="003204D8" w:rsidP="00EA71FB"/>
    <w:p w:rsidR="00EA71FB" w:rsidRDefault="00EA71FB" w:rsidP="00EA71FB">
      <w:pPr>
        <w:pStyle w:val="Ttulo2"/>
      </w:pPr>
      <w:r>
        <w:lastRenderedPageBreak/>
        <w:t>Iniciar el servicio ART</w:t>
      </w:r>
    </w:p>
    <w:p w:rsidR="00EA71FB" w:rsidRDefault="00EA71FB" w:rsidP="00EA71FB">
      <w:r>
        <w:t>Ubicados en mismo directorio, para iniciar el servicio debemos ejecutar el co</w:t>
      </w:r>
      <w:r w:rsidR="003204D8">
        <w:t>mando : ./start para inicar el servicio ART</w:t>
      </w:r>
    </w:p>
    <w:p w:rsidR="003204D8" w:rsidRDefault="003204D8" w:rsidP="00EA71FB"/>
    <w:p w:rsidR="003204D8" w:rsidRDefault="003204D8" w:rsidP="00EA71FB">
      <w:r>
        <w:rPr>
          <w:noProof/>
        </w:rPr>
        <w:drawing>
          <wp:inline distT="0" distB="0" distL="0" distR="0">
            <wp:extent cx="5548630" cy="3482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rt4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4D8" w:rsidRDefault="003204D8" w:rsidP="00EA71FB"/>
    <w:p w:rsidR="003204D8" w:rsidRDefault="003204D8" w:rsidP="003204D8">
      <w:pPr>
        <w:pStyle w:val="Ttulo2"/>
      </w:pPr>
      <w:r>
        <w:t>Log del servicio</w:t>
      </w:r>
    </w:p>
    <w:p w:rsidR="003204D8" w:rsidRDefault="003204D8" w:rsidP="003204D8">
      <w:r>
        <w:t xml:space="preserve">Debajo de la carpeta csp se encuentra el directorio logs, ahí se encuentra un archivo </w:t>
      </w:r>
      <w:r w:rsidRPr="003204D8">
        <w:t>application.log</w:t>
      </w:r>
      <w:r>
        <w:t xml:space="preserve"> que se renueva cada vez que es reiniciado el servicio y contiene trazas que se pueden consultar en caso de errores en al aplicativo.</w:t>
      </w:r>
    </w:p>
    <w:p w:rsidR="003204D8" w:rsidRDefault="003204D8" w:rsidP="003204D8"/>
    <w:p w:rsidR="003204D8" w:rsidRPr="003204D8" w:rsidRDefault="003204D8" w:rsidP="003204D8">
      <w:bookmarkStart w:id="2" w:name="_GoBack"/>
      <w:bookmarkEnd w:id="2"/>
    </w:p>
    <w:p w:rsidR="003204D8" w:rsidRDefault="003204D8" w:rsidP="00EA71FB"/>
    <w:p w:rsidR="003204D8" w:rsidRPr="00EA71FB" w:rsidRDefault="003204D8" w:rsidP="00EA71FB"/>
    <w:sectPr w:rsidR="003204D8" w:rsidRPr="00EA71FB" w:rsidSect="00502B52">
      <w:footerReference w:type="default" r:id="rId15"/>
      <w:pgSz w:w="12240" w:h="15840" w:code="1"/>
      <w:pgMar w:top="1836" w:right="1751" w:bottom="765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7359" w:rsidRDefault="00D27359">
      <w:pPr>
        <w:spacing w:before="0" w:after="0" w:line="240" w:lineRule="auto"/>
      </w:pPr>
      <w:r>
        <w:separator/>
      </w:r>
    </w:p>
  </w:endnote>
  <w:endnote w:type="continuationSeparator" w:id="0">
    <w:p w:rsidR="00D27359" w:rsidRDefault="00D273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3204D8">
      <w:rPr>
        <w:noProof/>
      </w:rPr>
      <w:t>4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7359" w:rsidRDefault="00D27359">
      <w:pPr>
        <w:spacing w:before="0" w:after="0" w:line="240" w:lineRule="auto"/>
      </w:pPr>
      <w:r>
        <w:separator/>
      </w:r>
    </w:p>
  </w:footnote>
  <w:footnote w:type="continuationSeparator" w:id="0">
    <w:p w:rsidR="00D27359" w:rsidRDefault="00D2735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BD7"/>
    <w:rsid w:val="00062F8F"/>
    <w:rsid w:val="00162E13"/>
    <w:rsid w:val="001B5BD7"/>
    <w:rsid w:val="00210D08"/>
    <w:rsid w:val="00246E4E"/>
    <w:rsid w:val="002D0521"/>
    <w:rsid w:val="00315DF0"/>
    <w:rsid w:val="003204D8"/>
    <w:rsid w:val="00340910"/>
    <w:rsid w:val="004241E5"/>
    <w:rsid w:val="004C7BC9"/>
    <w:rsid w:val="00502B52"/>
    <w:rsid w:val="0052431A"/>
    <w:rsid w:val="005350B4"/>
    <w:rsid w:val="00535F0C"/>
    <w:rsid w:val="005E704C"/>
    <w:rsid w:val="00650176"/>
    <w:rsid w:val="00652A01"/>
    <w:rsid w:val="006F6D69"/>
    <w:rsid w:val="0076466F"/>
    <w:rsid w:val="007E2A09"/>
    <w:rsid w:val="00806A60"/>
    <w:rsid w:val="00852D90"/>
    <w:rsid w:val="0087552D"/>
    <w:rsid w:val="008A2161"/>
    <w:rsid w:val="008D4AB4"/>
    <w:rsid w:val="0099638C"/>
    <w:rsid w:val="009D2D39"/>
    <w:rsid w:val="009F48DB"/>
    <w:rsid w:val="00A011A3"/>
    <w:rsid w:val="00A13C76"/>
    <w:rsid w:val="00AE339C"/>
    <w:rsid w:val="00BB1960"/>
    <w:rsid w:val="00C2009F"/>
    <w:rsid w:val="00C24251"/>
    <w:rsid w:val="00CB02A0"/>
    <w:rsid w:val="00CF40D8"/>
    <w:rsid w:val="00D27359"/>
    <w:rsid w:val="00DC083A"/>
    <w:rsid w:val="00DD55D9"/>
    <w:rsid w:val="00DF14A1"/>
    <w:rsid w:val="00EA3D45"/>
    <w:rsid w:val="00EA71FB"/>
    <w:rsid w:val="00F61A84"/>
    <w:rsid w:val="00FD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6A30D5D5-DCDC-4011-8231-7809CEE01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B97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Puesto">
    <w:name w:val="Title"/>
    <w:basedOn w:val="Normal"/>
    <w:next w:val="Normal"/>
    <w:link w:val="Puest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de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Plantillas\Informe%20con%20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865FE6491C466CABD76A84EAB3B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0F6A1-13CD-4122-8207-15D902C61DAA}"/>
      </w:docPartPr>
      <w:docPartBody>
        <w:p w:rsidR="00000000" w:rsidRDefault="004C46B8">
          <w:pPr>
            <w:pStyle w:val="BD865FE6491C466CABD76A84EAB3B787"/>
          </w:pPr>
          <w:r w:rsidRPr="00C84D22">
            <w:t>[Nombre de la asignatura]</w:t>
          </w:r>
        </w:p>
      </w:docPartBody>
    </w:docPart>
    <w:docPart>
      <w:docPartPr>
        <w:name w:val="5A12FB7EDAE64D7186A891B246495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6EFF70-159A-43C7-8759-1B5EF9839C15}"/>
      </w:docPartPr>
      <w:docPartBody>
        <w:p w:rsidR="00000000" w:rsidRDefault="004C46B8">
          <w:pPr>
            <w:pStyle w:val="5A12FB7EDAE64D7186A891B2464951A5"/>
          </w:pPr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B8"/>
    <w:rsid w:val="004C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976A769504F34E999BC1726B479D9F53">
    <w:name w:val="976A769504F34E999BC1726B479D9F53"/>
  </w:style>
  <w:style w:type="paragraph" w:customStyle="1" w:styleId="BD865FE6491C466CABD76A84EAB3B787">
    <w:name w:val="BD865FE6491C466CABD76A84EAB3B787"/>
  </w:style>
  <w:style w:type="paragraph" w:customStyle="1" w:styleId="5A12FB7EDAE64D7186A891B2464951A5">
    <w:name w:val="5A12FB7EDAE64D7186A891B2464951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FF2EDA-1FDD-4063-8AB5-98F8E0DDCF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54F694-4004-4E3A-BF26-EC08BA38A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con foto</Template>
  <TotalTime>33</TotalTime>
  <Pages>5</Pages>
  <Words>162</Words>
  <Characters>897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/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</dc:title>
  <dc:subject>Guia de administracion del servicio</dc:subject>
  <dc:creator>Marcelo Lomeña</dc:creator>
  <cp:keywords/>
  <cp:lastModifiedBy>marcelo</cp:lastModifiedBy>
  <cp:revision>1</cp:revision>
  <dcterms:created xsi:type="dcterms:W3CDTF">2015-12-22T14:20:00Z</dcterms:created>
  <dcterms:modified xsi:type="dcterms:W3CDTF">2015-12-22T14:53:00Z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